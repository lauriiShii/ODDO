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75" w:rsidRPr="00F42F63" w:rsidRDefault="005A48D3">
      <w:pPr>
        <w:pStyle w:val="Ttulo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Odoo 8. Pedidos</w:t>
      </w:r>
    </w:p>
    <w:p w:rsidR="00827275" w:rsidRPr="00F42F63" w:rsidRDefault="000B485C">
      <w:pPr>
        <w:pStyle w:val="Ttulo1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Información</w:t>
      </w:r>
    </w:p>
    <w:p w:rsidR="00827275" w:rsidRDefault="005A48D3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Pulsa en Ventas -&gt; Pedidos de ventas -&gt; Crear</w:t>
      </w:r>
    </w:p>
    <w:p w:rsidR="005A48D3" w:rsidRPr="000B485C" w:rsidRDefault="005A48D3" w:rsidP="000B485C">
      <w:pPr>
        <w:pStyle w:val="Prrafodelista"/>
        <w:numPr>
          <w:ilvl w:val="0"/>
          <w:numId w:val="3"/>
        </w:numPr>
        <w:rPr>
          <w:rFonts w:ascii="Century Gothic" w:hAnsi="Century Gothic"/>
          <w:noProof/>
          <w:szCs w:val="16"/>
          <w:lang w:val="es-ES"/>
        </w:rPr>
      </w:pPr>
      <w:r w:rsidRPr="000B485C">
        <w:rPr>
          <w:rFonts w:ascii="Century Gothic" w:hAnsi="Century Gothic"/>
          <w:noProof/>
          <w:szCs w:val="16"/>
          <w:lang w:val="es-ES"/>
        </w:rPr>
        <w:t>Lo primero que debes hacer es seleccionar el cliente de la lista.</w:t>
      </w:r>
    </w:p>
    <w:p w:rsidR="005A48D3" w:rsidRPr="000B485C" w:rsidRDefault="005A48D3" w:rsidP="000B485C">
      <w:pPr>
        <w:pStyle w:val="Prrafodelista"/>
        <w:numPr>
          <w:ilvl w:val="0"/>
          <w:numId w:val="3"/>
        </w:numPr>
        <w:rPr>
          <w:rFonts w:ascii="Century Gothic" w:hAnsi="Century Gothic"/>
          <w:noProof/>
          <w:szCs w:val="16"/>
          <w:lang w:val="es-ES"/>
        </w:rPr>
      </w:pPr>
      <w:r w:rsidRPr="000B485C">
        <w:rPr>
          <w:rFonts w:ascii="Century Gothic" w:hAnsi="Century Gothic"/>
          <w:noProof/>
          <w:szCs w:val="16"/>
          <w:lang w:val="es-ES"/>
        </w:rPr>
        <w:t>A continuación incluye la fecha del pedido, que por defecto te pondrá la fecha actual. Puedes incluir la fecha y la hora de pedido pulsando sobre el reloj.</w:t>
      </w:r>
    </w:p>
    <w:p w:rsidR="005A48D3" w:rsidRPr="000B485C" w:rsidRDefault="005A48D3" w:rsidP="000B485C">
      <w:pPr>
        <w:pStyle w:val="Prrafodelista"/>
        <w:numPr>
          <w:ilvl w:val="0"/>
          <w:numId w:val="3"/>
        </w:numPr>
        <w:rPr>
          <w:rFonts w:ascii="Century Gothic" w:hAnsi="Century Gothic"/>
          <w:noProof/>
          <w:szCs w:val="16"/>
          <w:lang w:val="es-ES"/>
        </w:rPr>
      </w:pPr>
      <w:r w:rsidRPr="000B485C">
        <w:rPr>
          <w:rFonts w:ascii="Century Gothic" w:hAnsi="Century Gothic"/>
          <w:noProof/>
          <w:szCs w:val="16"/>
          <w:lang w:val="es-ES"/>
        </w:rPr>
        <w:t>Puedes incluir también la fecha de caducidad y el plazo de pago.</w:t>
      </w:r>
    </w:p>
    <w:p w:rsidR="005A48D3" w:rsidRPr="000B485C" w:rsidRDefault="005A48D3" w:rsidP="000B485C">
      <w:pPr>
        <w:pStyle w:val="Prrafodelista"/>
        <w:numPr>
          <w:ilvl w:val="0"/>
          <w:numId w:val="3"/>
        </w:numPr>
        <w:rPr>
          <w:rFonts w:ascii="Century Gothic" w:hAnsi="Century Gothic"/>
          <w:noProof/>
          <w:szCs w:val="16"/>
          <w:lang w:val="es-ES"/>
        </w:rPr>
      </w:pPr>
      <w:r w:rsidRPr="000B485C">
        <w:rPr>
          <w:rFonts w:ascii="Century Gothic" w:hAnsi="Century Gothic"/>
          <w:noProof/>
          <w:szCs w:val="16"/>
          <w:lang w:val="es-ES"/>
        </w:rPr>
        <w:t>En lineas de productos debemos incluir los productos que deseamos vender. En cada fila de la tabla pulsamos en añadir producto, la cantidad, y las tasas.</w:t>
      </w:r>
    </w:p>
    <w:p w:rsidR="005A48D3" w:rsidRDefault="005A48D3">
      <w:pPr>
        <w:rPr>
          <w:rFonts w:ascii="Century Gothic" w:hAnsi="Century Gothic"/>
          <w:noProof/>
          <w:szCs w:val="16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A5C8BC7" wp14:editId="6B4EA065">
            <wp:extent cx="5943600" cy="2876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553" b="5359"/>
                    <a:stretch/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39BE" w:rsidRDefault="00BC39BE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Unavez generado el pedido este podrá ser enviado por email, imprimido, confirmado o cancelado.</w:t>
      </w:r>
    </w:p>
    <w:p w:rsidR="00BC39BE" w:rsidRDefault="00BC39BE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 xml:space="preserve">En este punto, el pedido está en estado “Borrador”. </w:t>
      </w:r>
      <w:r w:rsidR="00B86F5F">
        <w:rPr>
          <w:rFonts w:ascii="Century Gothic" w:hAnsi="Century Gothic"/>
          <w:noProof/>
          <w:szCs w:val="16"/>
          <w:lang w:val="es-ES"/>
        </w:rPr>
        <w:t>El pedido deberá pasar por ser enviado y después confirmado para la venta.</w:t>
      </w:r>
    </w:p>
    <w:p w:rsidR="00B86F5F" w:rsidRDefault="00B86F5F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En la zona izquierda de la pantalla se pueden ver las operaciones que puedes realizar con el el pedido:</w:t>
      </w:r>
    </w:p>
    <w:p w:rsidR="00B86F5F" w:rsidRDefault="00B86F5F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Enviar por correo, imprimir, confirmar venta, cancelar. Con estas opciones puedes gestionar en qué estado estará el pedido.</w:t>
      </w:r>
    </w:p>
    <w:p w:rsidR="00B86F5F" w:rsidRDefault="00B86F5F" w:rsidP="00B86F5F">
      <w:pPr>
        <w:jc w:val="center"/>
        <w:rPr>
          <w:rFonts w:ascii="Century Gothic" w:hAnsi="Century Gothic"/>
          <w:noProof/>
          <w:szCs w:val="16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7280A1C" wp14:editId="4878DAE4">
            <wp:extent cx="3829050" cy="2771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789" t="8552" r="17789" b="8494"/>
                    <a:stretch/>
                  </pic:blipFill>
                  <pic:spPr bwMode="auto">
                    <a:xfrm>
                      <a:off x="0" y="0"/>
                      <a:ext cx="382905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F5F" w:rsidRPr="000B485C" w:rsidRDefault="00B86F5F" w:rsidP="000B485C">
      <w:pPr>
        <w:pStyle w:val="Prrafodelista"/>
        <w:numPr>
          <w:ilvl w:val="0"/>
          <w:numId w:val="4"/>
        </w:numPr>
        <w:rPr>
          <w:rFonts w:ascii="Century Gothic" w:hAnsi="Century Gothic"/>
          <w:noProof/>
          <w:szCs w:val="16"/>
          <w:lang w:val="es-ES"/>
        </w:rPr>
      </w:pPr>
      <w:r w:rsidRPr="000B485C">
        <w:rPr>
          <w:rFonts w:ascii="Century Gothic" w:hAnsi="Century Gothic"/>
          <w:noProof/>
          <w:szCs w:val="16"/>
          <w:lang w:val="es-ES"/>
        </w:rPr>
        <w:t>Una vez enviado el email, vemos como el pedido ha cambiado de estado, y ya aparece como activa la opcion de confirmar pedido.</w:t>
      </w:r>
    </w:p>
    <w:p w:rsidR="00B86F5F" w:rsidRPr="000B485C" w:rsidRDefault="00B86F5F" w:rsidP="000B485C">
      <w:pPr>
        <w:pStyle w:val="Prrafodelista"/>
        <w:numPr>
          <w:ilvl w:val="0"/>
          <w:numId w:val="4"/>
        </w:numPr>
        <w:rPr>
          <w:rFonts w:ascii="Century Gothic" w:hAnsi="Century Gothic"/>
          <w:noProof/>
          <w:szCs w:val="16"/>
          <w:lang w:val="es-ES"/>
        </w:rPr>
      </w:pPr>
      <w:r w:rsidRPr="000B485C">
        <w:rPr>
          <w:rFonts w:ascii="Century Gothic" w:hAnsi="Century Gothic"/>
          <w:noProof/>
          <w:szCs w:val="16"/>
          <w:lang w:val="es-ES"/>
        </w:rPr>
        <w:t>El siguiente paso del proceso será crear la factura y por ultimo validarla.</w:t>
      </w:r>
    </w:p>
    <w:p w:rsidR="00B86F5F" w:rsidRPr="000B485C" w:rsidRDefault="000B485C" w:rsidP="000B485C">
      <w:pPr>
        <w:pStyle w:val="Prrafodelista"/>
        <w:numPr>
          <w:ilvl w:val="0"/>
          <w:numId w:val="4"/>
        </w:numPr>
        <w:rPr>
          <w:rFonts w:ascii="Century Gothic" w:hAnsi="Century Gothic"/>
          <w:noProof/>
          <w:szCs w:val="16"/>
          <w:lang w:val="es-ES"/>
        </w:rPr>
      </w:pPr>
      <w:r w:rsidRPr="000B485C">
        <w:rPr>
          <w:rFonts w:ascii="Century Gothic" w:hAnsi="Century Gothic"/>
          <w:noProof/>
          <w:szCs w:val="16"/>
          <w:lang w:val="es-ES"/>
        </w:rPr>
        <w:t>Despues de validarla podré registrar el pago, y así se modificará el pedido a estado “pagado”.</w:t>
      </w:r>
    </w:p>
    <w:p w:rsidR="000B485C" w:rsidRPr="00F42F63" w:rsidRDefault="000B485C" w:rsidP="000B485C">
      <w:pPr>
        <w:pStyle w:val="Ttulo1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Ejercicio</w:t>
      </w:r>
    </w:p>
    <w:p w:rsidR="000B485C" w:rsidRPr="000B485C" w:rsidRDefault="000B485C" w:rsidP="000B485C">
      <w:pPr>
        <w:pStyle w:val="Prrafodelista"/>
        <w:numPr>
          <w:ilvl w:val="0"/>
          <w:numId w:val="5"/>
        </w:numPr>
        <w:rPr>
          <w:rFonts w:ascii="Century Gothic" w:hAnsi="Century Gothic"/>
          <w:noProof/>
          <w:szCs w:val="16"/>
          <w:lang w:val="es-ES"/>
        </w:rPr>
      </w:pPr>
      <w:r w:rsidRPr="000B485C">
        <w:rPr>
          <w:rFonts w:ascii="Century Gothic" w:hAnsi="Century Gothic"/>
          <w:noProof/>
          <w:szCs w:val="16"/>
          <w:lang w:val="es-ES"/>
        </w:rPr>
        <w:t>Crea al menos 5 pedidos con 5 clientes</w:t>
      </w:r>
    </w:p>
    <w:p w:rsidR="000B485C" w:rsidRPr="000B485C" w:rsidRDefault="000B485C" w:rsidP="000B485C">
      <w:pPr>
        <w:pStyle w:val="Prrafodelista"/>
        <w:numPr>
          <w:ilvl w:val="0"/>
          <w:numId w:val="5"/>
        </w:numPr>
        <w:rPr>
          <w:rFonts w:ascii="Century Gothic" w:hAnsi="Century Gothic"/>
          <w:noProof/>
          <w:szCs w:val="16"/>
          <w:lang w:val="es-ES"/>
        </w:rPr>
      </w:pPr>
      <w:r w:rsidRPr="000B485C">
        <w:rPr>
          <w:rFonts w:ascii="Century Gothic" w:hAnsi="Century Gothic"/>
          <w:noProof/>
          <w:szCs w:val="16"/>
          <w:lang w:val="es-ES"/>
        </w:rPr>
        <w:t>Genera sus facturas</w:t>
      </w:r>
    </w:p>
    <w:p w:rsidR="000B485C" w:rsidRDefault="000B485C" w:rsidP="000B485C">
      <w:pPr>
        <w:pStyle w:val="Prrafodelista"/>
        <w:numPr>
          <w:ilvl w:val="0"/>
          <w:numId w:val="5"/>
        </w:numPr>
        <w:rPr>
          <w:rFonts w:ascii="Century Gothic" w:hAnsi="Century Gothic"/>
          <w:noProof/>
          <w:szCs w:val="16"/>
          <w:lang w:val="es-ES"/>
        </w:rPr>
      </w:pPr>
      <w:r w:rsidRPr="000B485C">
        <w:rPr>
          <w:rFonts w:ascii="Century Gothic" w:hAnsi="Century Gothic"/>
          <w:noProof/>
          <w:szCs w:val="16"/>
          <w:lang w:val="es-ES"/>
        </w:rPr>
        <w:t>Dejalos en diferentes estados para ver qué ocurre. Bloqueado, Cancelado, Correo electrónico enviado…</w:t>
      </w:r>
    </w:p>
    <w:p w:rsidR="0013177B" w:rsidRPr="000B485C" w:rsidRDefault="0013177B" w:rsidP="000B485C">
      <w:pPr>
        <w:pStyle w:val="Prrafodelista"/>
        <w:numPr>
          <w:ilvl w:val="0"/>
          <w:numId w:val="5"/>
        </w:num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Haz una captura de pantalla a “presupuestos” y explica qué información aparece en ese formulario.</w:t>
      </w:r>
      <w:bookmarkStart w:id="0" w:name="_GoBack"/>
      <w:bookmarkEnd w:id="0"/>
    </w:p>
    <w:p w:rsidR="000B485C" w:rsidRPr="005A48D3" w:rsidRDefault="000B485C" w:rsidP="00B86F5F">
      <w:pPr>
        <w:jc w:val="center"/>
        <w:rPr>
          <w:rFonts w:ascii="Century Gothic" w:hAnsi="Century Gothic"/>
          <w:noProof/>
          <w:szCs w:val="16"/>
          <w:lang w:val="es-ES"/>
        </w:rPr>
      </w:pPr>
    </w:p>
    <w:sectPr w:rsidR="000B485C" w:rsidRPr="005A48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500000000000000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80189"/>
    <w:multiLevelType w:val="hybridMultilevel"/>
    <w:tmpl w:val="08A877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25718"/>
    <w:multiLevelType w:val="hybridMultilevel"/>
    <w:tmpl w:val="11647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21824"/>
    <w:multiLevelType w:val="hybridMultilevel"/>
    <w:tmpl w:val="A734E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8D3"/>
    <w:rsid w:val="000B485C"/>
    <w:rsid w:val="0013177B"/>
    <w:rsid w:val="005A48D3"/>
    <w:rsid w:val="00827275"/>
    <w:rsid w:val="00B86F5F"/>
    <w:rsid w:val="00BC39BE"/>
    <w:rsid w:val="00F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CEE5D"/>
  <w15:chartTrackingRefBased/>
  <w15:docId w15:val="{011A247C-3577-45B6-BDBD-7C5A83BE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en\AppData\Roaming\Microsoft\Templates\Dise&#241;o%20de%20iones(2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iones(2)</Template>
  <TotalTime>31</TotalTime>
  <Pages>2</Pages>
  <Words>236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www.intercambiosvirtuales.org</dc:creator>
  <cp:keywords/>
  <cp:lastModifiedBy>www.intercambiosvirtuales.org</cp:lastModifiedBy>
  <cp:revision>4</cp:revision>
  <dcterms:created xsi:type="dcterms:W3CDTF">2016-11-08T07:58:00Z</dcterms:created>
  <dcterms:modified xsi:type="dcterms:W3CDTF">2016-11-08T21:07:00Z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