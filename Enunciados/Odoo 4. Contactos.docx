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275" w:rsidRPr="00F42F63" w:rsidRDefault="00490485">
      <w:pPr>
        <w:pStyle w:val="Ttulo"/>
        <w:rPr>
          <w:noProof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Odoo 4. Libreta de contactos</w:t>
      </w:r>
    </w:p>
    <w:p w:rsidR="00827275" w:rsidRDefault="00490485">
      <w:pPr>
        <w:pStyle w:val="Ttulo1"/>
        <w:rPr>
          <w:rFonts w:ascii="Century Gothic" w:hAnsi="Century Gothic"/>
          <w:noProof/>
          <w:color w:val="B01513"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Enunciado</w:t>
      </w:r>
    </w:p>
    <w:p w:rsidR="00490485" w:rsidRPr="00490485" w:rsidRDefault="00490485" w:rsidP="00490485">
      <w:pPr>
        <w:rPr>
          <w:lang w:val="es-ES"/>
        </w:rPr>
      </w:pPr>
    </w:p>
    <w:p w:rsidR="00827275" w:rsidRDefault="00490485">
      <w:p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>Instala el módulo llamado “Contact”.</w:t>
      </w:r>
    </w:p>
    <w:p w:rsidR="00490485" w:rsidRDefault="00490485">
      <w:pPr>
        <w:rPr>
          <w:noProof/>
          <w:lang w:val="es-ES"/>
        </w:rPr>
      </w:pPr>
      <w:r>
        <w:rPr>
          <w:noProof/>
          <w:lang w:val="es-ES"/>
        </w:rPr>
        <w:t>Esta herramienta permite gestionar los contactos, crear nuevos o a partir de los ya existentes de los emails.</w:t>
      </w:r>
    </w:p>
    <w:p w:rsidR="00490485" w:rsidRDefault="00490485">
      <w:pPr>
        <w:rPr>
          <w:noProof/>
          <w:lang w:val="es-ES"/>
        </w:rPr>
      </w:pPr>
      <w:r>
        <w:rPr>
          <w:noProof/>
          <w:lang w:val="es-ES"/>
        </w:rPr>
        <w:t>Como contactos incluirá al administrador, los empleados, los clientes, las compañías, los proveedores…</w:t>
      </w:r>
    </w:p>
    <w:p w:rsidR="00490485" w:rsidRDefault="00490485">
      <w:pPr>
        <w:rPr>
          <w:noProof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63935BE1" wp14:editId="68CCE631">
            <wp:extent cx="5943600" cy="2352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9589"/>
                    <a:stretch/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485" w:rsidRDefault="00490485">
      <w:pPr>
        <w:rPr>
          <w:noProof/>
          <w:lang w:val="es-ES"/>
        </w:rPr>
      </w:pPr>
      <w:r>
        <w:rPr>
          <w:noProof/>
          <w:lang w:val="es-ES"/>
        </w:rPr>
        <w:t>Si creas un nuevo contacto aparecerá automaticamente como clientes.</w:t>
      </w:r>
    </w:p>
    <w:p w:rsidR="00490485" w:rsidRDefault="00490485">
      <w:pPr>
        <w:rPr>
          <w:noProof/>
          <w:lang w:val="es-ES"/>
        </w:rPr>
      </w:pPr>
      <w:r>
        <w:rPr>
          <w:noProof/>
          <w:lang w:val="es-ES"/>
        </w:rPr>
        <w:t>Pulsando en el contacto abrirás su información y podrás editarla toda desde este acceso:</w:t>
      </w:r>
    </w:p>
    <w:p w:rsidR="00490485" w:rsidRDefault="00490485">
      <w:pPr>
        <w:rPr>
          <w:noProof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34325433" wp14:editId="7E762BBE">
            <wp:extent cx="5943600" cy="2495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122" b="16192"/>
                    <a:stretch/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485" w:rsidRPr="00430FF8" w:rsidRDefault="00490485" w:rsidP="00430FF8">
      <w:pPr>
        <w:pStyle w:val="Ttulo1"/>
        <w:rPr>
          <w:rFonts w:ascii="Century Gothic" w:hAnsi="Century Gothic"/>
          <w:noProof/>
          <w:color w:val="B01513"/>
          <w:lang w:val="es-ES"/>
        </w:rPr>
      </w:pPr>
      <w:r w:rsidRPr="00430FF8">
        <w:rPr>
          <w:rFonts w:ascii="Century Gothic" w:hAnsi="Century Gothic"/>
          <w:noProof/>
          <w:color w:val="B01513"/>
          <w:lang w:val="es-ES"/>
        </w:rPr>
        <w:lastRenderedPageBreak/>
        <w:t>Ejercicio:</w:t>
      </w:r>
    </w:p>
    <w:p w:rsidR="00490485" w:rsidRPr="00430FF8" w:rsidRDefault="00490485" w:rsidP="00430FF8">
      <w:pPr>
        <w:pStyle w:val="Prrafodelista"/>
        <w:numPr>
          <w:ilvl w:val="0"/>
          <w:numId w:val="3"/>
        </w:numPr>
        <w:rPr>
          <w:noProof/>
          <w:lang w:val="es-ES"/>
        </w:rPr>
      </w:pPr>
      <w:r w:rsidRPr="00430FF8">
        <w:rPr>
          <w:noProof/>
          <w:lang w:val="es-ES"/>
        </w:rPr>
        <w:t>Crea un cliente llamado IES Saladillo con sus datos de contacto.</w:t>
      </w:r>
    </w:p>
    <w:p w:rsidR="00490485" w:rsidRPr="00430FF8" w:rsidRDefault="00490485" w:rsidP="00430FF8">
      <w:pPr>
        <w:pStyle w:val="Prrafodelista"/>
        <w:numPr>
          <w:ilvl w:val="0"/>
          <w:numId w:val="3"/>
        </w:numPr>
        <w:rPr>
          <w:noProof/>
          <w:lang w:val="es-ES"/>
        </w:rPr>
      </w:pPr>
      <w:r w:rsidRPr="00430FF8">
        <w:rPr>
          <w:noProof/>
          <w:lang w:val="es-ES"/>
        </w:rPr>
        <w:t>Crea un contacto dentro de ese cliente llamado Carmen Jurado que no va a ser cliente ni proveedor (solo contacto de la empresa IES saladillo).</w:t>
      </w:r>
    </w:p>
    <w:p w:rsidR="00490485" w:rsidRPr="00430FF8" w:rsidRDefault="00783CC2" w:rsidP="00430FF8">
      <w:pPr>
        <w:pStyle w:val="Prrafodelista"/>
        <w:numPr>
          <w:ilvl w:val="0"/>
          <w:numId w:val="3"/>
        </w:numPr>
        <w:rPr>
          <w:noProof/>
          <w:lang w:val="es-ES"/>
        </w:rPr>
      </w:pPr>
      <w:r w:rsidRPr="00430FF8">
        <w:rPr>
          <w:noProof/>
          <w:lang w:val="es-ES"/>
        </w:rPr>
        <w:t>Crea reuniones recurrentes en el calendario en las que participen tus compañeros (que ya les creaste el usuario) y añade también al contacto Carmen.</w:t>
      </w:r>
    </w:p>
    <w:p w:rsidR="00783CC2" w:rsidRPr="00430FF8" w:rsidRDefault="00783CC2" w:rsidP="00430FF8">
      <w:pPr>
        <w:pStyle w:val="Prrafodelista"/>
        <w:numPr>
          <w:ilvl w:val="0"/>
          <w:numId w:val="3"/>
        </w:numPr>
        <w:rPr>
          <w:noProof/>
          <w:lang w:val="es-ES"/>
        </w:rPr>
      </w:pPr>
      <w:r w:rsidRPr="00430FF8">
        <w:rPr>
          <w:noProof/>
          <w:lang w:val="es-ES"/>
        </w:rPr>
        <w:t>Crea un grupo de discusión llamado asesores y añade a tus compañeros y a Carmen Jurado.</w:t>
      </w:r>
    </w:p>
    <w:p w:rsidR="00783CC2" w:rsidRPr="00430FF8" w:rsidRDefault="00783CC2" w:rsidP="00430FF8">
      <w:pPr>
        <w:pStyle w:val="Ttulo1"/>
        <w:rPr>
          <w:rFonts w:ascii="Century Gothic" w:hAnsi="Century Gothic"/>
          <w:noProof/>
          <w:color w:val="B01513"/>
          <w:lang w:val="es-ES"/>
        </w:rPr>
      </w:pPr>
      <w:r w:rsidRPr="00430FF8">
        <w:rPr>
          <w:rFonts w:ascii="Century Gothic" w:hAnsi="Century Gothic"/>
          <w:noProof/>
          <w:color w:val="B01513"/>
          <w:lang w:val="es-ES"/>
        </w:rPr>
        <w:t>Optativo:</w:t>
      </w:r>
    </w:p>
    <w:p w:rsidR="00783CC2" w:rsidRDefault="00783CC2" w:rsidP="00430FF8">
      <w:pPr>
        <w:pStyle w:val="Prrafodelista"/>
        <w:numPr>
          <w:ilvl w:val="0"/>
          <w:numId w:val="4"/>
        </w:numPr>
        <w:rPr>
          <w:noProof/>
          <w:lang w:val="es-ES"/>
        </w:rPr>
      </w:pPr>
      <w:r w:rsidRPr="00430FF8">
        <w:rPr>
          <w:noProof/>
          <w:lang w:val="es-ES"/>
        </w:rPr>
        <w:t>Usa el envío de correo masivo para Partners para enviar un correo electrónico a Carmen Jurado (</w:t>
      </w:r>
      <w:hyperlink r:id="rId8" w:history="1">
        <w:r w:rsidR="00430FF8" w:rsidRPr="00DF4B41">
          <w:rPr>
            <w:rStyle w:val="Hipervnculo"/>
            <w:noProof/>
            <w:lang w:val="es-ES"/>
          </w:rPr>
          <w:t>carmensgeS@gmail.com</w:t>
        </w:r>
      </w:hyperlink>
      <w:r w:rsidRPr="00430FF8">
        <w:rPr>
          <w:noProof/>
          <w:lang w:val="es-ES"/>
        </w:rPr>
        <w:t>)</w:t>
      </w:r>
    </w:p>
    <w:p w:rsidR="00430FF8" w:rsidRDefault="00430FF8" w:rsidP="00430FF8">
      <w:pPr>
        <w:pStyle w:val="Prrafodelista"/>
        <w:numPr>
          <w:ilvl w:val="0"/>
          <w:numId w:val="4"/>
        </w:numPr>
        <w:rPr>
          <w:noProof/>
          <w:lang w:val="es-ES"/>
        </w:rPr>
      </w:pPr>
      <w:hyperlink r:id="rId9" w:history="1">
        <w:r w:rsidRPr="00DF4B41">
          <w:rPr>
            <w:rStyle w:val="Hipervnculo"/>
            <w:noProof/>
            <w:lang w:val="es-ES"/>
          </w:rPr>
          <w:t>https://www.qubiq.es/blog/manuales-odoo-1/post/modulo-de-marketing-en-odoo-7</w:t>
        </w:r>
      </w:hyperlink>
    </w:p>
    <w:p w:rsidR="00430FF8" w:rsidRPr="00430FF8" w:rsidRDefault="00430FF8" w:rsidP="00430FF8">
      <w:pPr>
        <w:pStyle w:val="Prrafodelista"/>
        <w:numPr>
          <w:ilvl w:val="0"/>
          <w:numId w:val="4"/>
        </w:numPr>
        <w:rPr>
          <w:noProof/>
          <w:lang w:val="es-ES"/>
        </w:rPr>
      </w:pPr>
      <w:r>
        <w:rPr>
          <w:noProof/>
          <w:lang w:val="es-ES"/>
        </w:rPr>
        <w:t>Ojo: la ayuda del tutorial muestra odoo 7</w:t>
      </w:r>
      <w:bookmarkStart w:id="0" w:name="_GoBack"/>
      <w:bookmarkEnd w:id="0"/>
    </w:p>
    <w:sectPr w:rsidR="00430FF8" w:rsidRPr="00430FF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500000000000000"/>
    <w:charset w:val="80"/>
    <w:family w:val="swiss"/>
    <w:pitch w:val="variable"/>
    <w:sig w:usb0="E10102FF" w:usb1="EAC7FFFF" w:usb2="0001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D0022"/>
    <w:multiLevelType w:val="hybridMultilevel"/>
    <w:tmpl w:val="70F499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26406"/>
    <w:multiLevelType w:val="hybridMultilevel"/>
    <w:tmpl w:val="16C4DA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85"/>
    <w:rsid w:val="00430FF8"/>
    <w:rsid w:val="00490485"/>
    <w:rsid w:val="00783CC2"/>
    <w:rsid w:val="00827275"/>
    <w:rsid w:val="00F4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FE409"/>
  <w15:chartTrackingRefBased/>
  <w15:docId w15:val="{26E740F4-6E20-41D2-B92F-82BA4CBD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mensgeS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qubiq.es/blog/manuales-odoo-1/post/modulo-de-marketing-en-odoo-7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en\AppData\Roaming\Microsoft\Templates\Dise&#241;o%20de%20iones(2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iones(2)</Template>
  <TotalTime>10</TotalTime>
  <Pages>2</Pages>
  <Words>198</Words>
  <Characters>1092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www.intercambiosvirtuales.org</dc:creator>
  <cp:keywords/>
  <cp:lastModifiedBy>www.intercambiosvirtuales.org</cp:lastModifiedBy>
  <cp:revision>2</cp:revision>
  <dcterms:created xsi:type="dcterms:W3CDTF">2016-10-24T19:14:00Z</dcterms:created>
  <dcterms:modified xsi:type="dcterms:W3CDTF">2016-10-24T19:34:00Z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