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F42F63" w:rsidRDefault="00042B65">
      <w:pPr>
        <w:pStyle w:val="Ttul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Odoo 3. Organizador</w:t>
      </w:r>
    </w:p>
    <w:p w:rsidR="00827275" w:rsidRPr="00F42F63" w:rsidRDefault="00042B65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Enunciado</w:t>
      </w:r>
    </w:p>
    <w:p w:rsidR="002938B7" w:rsidRDefault="002938B7">
      <w:pPr>
        <w:rPr>
          <w:rFonts w:ascii="Century Gothic" w:hAnsi="Century Gothic"/>
          <w:noProof/>
          <w:szCs w:val="16"/>
          <w:lang w:val="es-ES"/>
        </w:rPr>
      </w:pPr>
    </w:p>
    <w:p w:rsidR="00827275" w:rsidRDefault="00042B65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Instala el módulo de Calendario.</w:t>
      </w:r>
    </w:p>
    <w:p w:rsidR="00042B65" w:rsidRDefault="00042B65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El organizador (calendario) sirve para organizar las reuniones. Incluye vistas de dias, semanas y meses. En cada día quedará remarcado cuando hay un evento.</w:t>
      </w:r>
    </w:p>
    <w:p w:rsidR="00042B65" w:rsidRDefault="00042B65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Los eventos de calendario están en contacto con los elementos de otros módulos instalados como usuarios, clientes, proveedores…</w:t>
      </w:r>
    </w:p>
    <w:p w:rsidR="00042B65" w:rsidRDefault="00042B65">
      <w:pPr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3EC1A89" wp14:editId="4C74D560">
            <wp:extent cx="594360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061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B65" w:rsidRDefault="00042B65">
      <w:pPr>
        <w:rPr>
          <w:noProof/>
          <w:lang w:val="es-ES"/>
        </w:rPr>
      </w:pPr>
      <w:r>
        <w:rPr>
          <w:noProof/>
          <w:lang w:val="es-ES"/>
        </w:rPr>
        <w:t>Con el usuario administrador podrás crear reuniones con todos los empleados, ademas de cambiar cualquier reunión que haya creado otro usuario.</w:t>
      </w:r>
    </w:p>
    <w:p w:rsidR="00042B65" w:rsidRDefault="00042B65">
      <w:pPr>
        <w:rPr>
          <w:noProof/>
          <w:lang w:val="es-ES"/>
        </w:rPr>
      </w:pPr>
      <w:r>
        <w:rPr>
          <w:noProof/>
          <w:lang w:val="es-ES"/>
        </w:rPr>
        <w:t>Los empleados de los diferentes departamentos tendrán restricciones a la hora de crear reuniones, y solo podrán ver las que les afectan.</w:t>
      </w:r>
    </w:p>
    <w:p w:rsidR="002A3108" w:rsidRDefault="002A3108">
      <w:pPr>
        <w:rPr>
          <w:noProof/>
          <w:lang w:val="es-ES"/>
        </w:rPr>
      </w:pPr>
      <w:r>
        <w:rPr>
          <w:noProof/>
          <w:lang w:val="es-ES"/>
        </w:rPr>
        <w:t xml:space="preserve">Recuerda que al crear los usuarios les configuras los permisos de acceso y si ya los tienes creados puedes modificar su permiso de acceso mediante la opción de menú prinicipal </w:t>
      </w:r>
      <w:r w:rsidRPr="002A3108">
        <w:rPr>
          <w:i/>
          <w:noProof/>
          <w:lang w:val="es-ES"/>
        </w:rPr>
        <w:t>configuración-usuarios</w:t>
      </w:r>
      <w:r>
        <w:rPr>
          <w:noProof/>
          <w:lang w:val="es-ES"/>
        </w:rPr>
        <w:t>.</w:t>
      </w:r>
    </w:p>
    <w:p w:rsidR="000A6CE0" w:rsidRDefault="000A6CE0" w:rsidP="000A6CE0">
      <w:pPr>
        <w:pStyle w:val="Ttulo1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Ejercicio:</w:t>
      </w:r>
    </w:p>
    <w:p w:rsidR="000A6CE0" w:rsidRPr="000A6CE0" w:rsidRDefault="000A6CE0" w:rsidP="000A6CE0">
      <w:pPr>
        <w:rPr>
          <w:lang w:val="es-ES"/>
        </w:rPr>
      </w:pPr>
    </w:p>
    <w:p w:rsidR="002A3108" w:rsidRPr="000A6CE0" w:rsidRDefault="002A3108" w:rsidP="000A6CE0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0A6CE0">
        <w:rPr>
          <w:noProof/>
          <w:lang w:val="es-ES"/>
        </w:rPr>
        <w:t>Crea un usuario llamado Pedro que sólo sea empleado y que no tenga responsabilidades en los distintos departamentos.</w:t>
      </w:r>
    </w:p>
    <w:p w:rsidR="002A3108" w:rsidRPr="000A6CE0" w:rsidRDefault="002A3108" w:rsidP="000A6CE0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0A6CE0">
        <w:rPr>
          <w:noProof/>
          <w:lang w:val="es-ES"/>
        </w:rPr>
        <w:t>Pedro creará una reunión. Intenta añadir empleados (o clientes) a dicha reunión ¿qué ocurre?</w:t>
      </w:r>
    </w:p>
    <w:p w:rsidR="002A3108" w:rsidRPr="000A6CE0" w:rsidRDefault="002A3108" w:rsidP="000A6CE0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0A6CE0">
        <w:rPr>
          <w:noProof/>
          <w:lang w:val="es-ES"/>
        </w:rPr>
        <w:t>Enviales un email para indicarles que tienen dicha reunión.</w:t>
      </w:r>
    </w:p>
    <w:p w:rsidR="00802060" w:rsidRDefault="00802060" w:rsidP="002938B7">
      <w:pPr>
        <w:jc w:val="center"/>
        <w:rPr>
          <w:noProof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331C17E" wp14:editId="3061ABDB">
            <wp:extent cx="4505325" cy="2333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31" r="4968" b="30160"/>
                    <a:stretch/>
                  </pic:blipFill>
                  <pic:spPr bwMode="auto">
                    <a:xfrm>
                      <a:off x="0" y="0"/>
                      <a:ext cx="45053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060" w:rsidRPr="000A6CE0" w:rsidRDefault="00802060" w:rsidP="000A6CE0">
      <w:pPr>
        <w:pStyle w:val="Prrafodelista"/>
        <w:numPr>
          <w:ilvl w:val="0"/>
          <w:numId w:val="4"/>
        </w:numPr>
        <w:rPr>
          <w:noProof/>
          <w:lang w:val="es-ES"/>
        </w:rPr>
      </w:pPr>
      <w:r w:rsidRPr="000A6CE0">
        <w:rPr>
          <w:noProof/>
          <w:lang w:val="es-ES"/>
        </w:rPr>
        <w:t>Accede a Odoo como administrador y modifica la reunión (puedes cambiar los asistentes, la fecha o la hora)</w:t>
      </w:r>
    </w:p>
    <w:p w:rsidR="00802060" w:rsidRPr="000A6CE0" w:rsidRDefault="00802060" w:rsidP="000A6CE0">
      <w:pPr>
        <w:pStyle w:val="Prrafodelista"/>
        <w:numPr>
          <w:ilvl w:val="0"/>
          <w:numId w:val="4"/>
        </w:numPr>
        <w:rPr>
          <w:noProof/>
          <w:lang w:val="es-ES"/>
        </w:rPr>
      </w:pPr>
      <w:r w:rsidRPr="000A6CE0">
        <w:rPr>
          <w:noProof/>
          <w:lang w:val="es-ES"/>
        </w:rPr>
        <w:t>Envía como administrador un email a todos los asistentes indicandoles el cambio en la reunión.</w:t>
      </w:r>
    </w:p>
    <w:p w:rsidR="00802060" w:rsidRPr="000A6CE0" w:rsidRDefault="00802060" w:rsidP="000A6CE0">
      <w:pPr>
        <w:pStyle w:val="Prrafodelista"/>
        <w:numPr>
          <w:ilvl w:val="0"/>
          <w:numId w:val="4"/>
        </w:numPr>
        <w:rPr>
          <w:noProof/>
          <w:lang w:val="es-ES"/>
        </w:rPr>
      </w:pPr>
      <w:r w:rsidRPr="000A6CE0">
        <w:rPr>
          <w:noProof/>
          <w:lang w:val="es-ES"/>
        </w:rPr>
        <w:t>Crea dos reuniones mas a tu antojo, y juega con las opciones y los invitados.</w:t>
      </w:r>
    </w:p>
    <w:p w:rsidR="000A6CE0" w:rsidRPr="00F42F63" w:rsidRDefault="000A6CE0" w:rsidP="000A6CE0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Optativo</w:t>
      </w:r>
    </w:p>
    <w:p w:rsidR="000A6CE0" w:rsidRDefault="000A6CE0">
      <w:pPr>
        <w:rPr>
          <w:noProof/>
          <w:lang w:val="es-ES"/>
        </w:rPr>
      </w:pPr>
    </w:p>
    <w:p w:rsidR="000A6CE0" w:rsidRDefault="000A6CE0">
      <w:pPr>
        <w:rPr>
          <w:noProof/>
          <w:lang w:val="es-ES"/>
        </w:rPr>
      </w:pPr>
      <w:r>
        <w:rPr>
          <w:noProof/>
          <w:lang w:val="es-ES"/>
        </w:rPr>
        <w:t>Sincroniza Odoo y Google Calendar</w:t>
      </w:r>
    </w:p>
    <w:p w:rsidR="000A6CE0" w:rsidRDefault="002938B7" w:rsidP="000A6CE0">
      <w:pPr>
        <w:pStyle w:val="Prrafodelista"/>
        <w:numPr>
          <w:ilvl w:val="0"/>
          <w:numId w:val="5"/>
        </w:numPr>
        <w:rPr>
          <w:noProof/>
          <w:lang w:val="es-ES"/>
        </w:rPr>
      </w:pPr>
      <w:hyperlink r:id="rId8" w:history="1">
        <w:r w:rsidR="000A6CE0" w:rsidRPr="00DF4B41">
          <w:rPr>
            <w:rStyle w:val="Hipervnculo"/>
            <w:noProof/>
            <w:lang w:val="es-ES"/>
          </w:rPr>
          <w:t>http://odoo-co.blogspot.com.es/2014/11/integracion-odoo-y-google-calendar.html</w:t>
        </w:r>
      </w:hyperlink>
    </w:p>
    <w:p w:rsidR="000A6CE0" w:rsidRPr="000A6CE0" w:rsidRDefault="000A6CE0" w:rsidP="000A6CE0">
      <w:pPr>
        <w:pStyle w:val="Prrafodelista"/>
        <w:numPr>
          <w:ilvl w:val="0"/>
          <w:numId w:val="5"/>
        </w:numPr>
        <w:rPr>
          <w:noProof/>
          <w:lang w:val="es-ES"/>
        </w:rPr>
      </w:pPr>
      <w:r>
        <w:rPr>
          <w:noProof/>
          <w:lang w:val="es-ES"/>
        </w:rPr>
        <w:t>Al seleccionar la opción en</w:t>
      </w:r>
      <w:bookmarkStart w:id="0" w:name="_GoBack"/>
      <w:bookmarkEnd w:id="0"/>
      <w:r>
        <w:rPr>
          <w:noProof/>
          <w:lang w:val="es-ES"/>
        </w:rPr>
        <w:t xml:space="preserve"> Odoo para hacer la sincronización aparece un tutorial muy completo.</w:t>
      </w:r>
    </w:p>
    <w:sectPr w:rsidR="000A6CE0" w:rsidRPr="000A6C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500000000000000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4F46"/>
    <w:multiLevelType w:val="hybridMultilevel"/>
    <w:tmpl w:val="D1064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7210C"/>
    <w:multiLevelType w:val="hybridMultilevel"/>
    <w:tmpl w:val="1A045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73091"/>
    <w:multiLevelType w:val="hybridMultilevel"/>
    <w:tmpl w:val="D03AE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65"/>
    <w:rsid w:val="00042B65"/>
    <w:rsid w:val="000A6CE0"/>
    <w:rsid w:val="002938B7"/>
    <w:rsid w:val="002A3108"/>
    <w:rsid w:val="00802060"/>
    <w:rsid w:val="00827275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6595"/>
  <w15:chartTrackingRefBased/>
  <w15:docId w15:val="{43D5AF77-D262-48CB-82A0-60DBF620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doo-co.blogspot.com.es/2014/11/integracion-odoo-y-google-calendar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en\AppData\Roaming\Microsoft\Templates\Dise&#241;o%20de%20iones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iones(2)</Template>
  <TotalTime>31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www.intercambiosvirtuales.org</dc:creator>
  <cp:keywords/>
  <cp:lastModifiedBy>www.intercambiosvirtuales.org</cp:lastModifiedBy>
  <cp:revision>2</cp:revision>
  <dcterms:created xsi:type="dcterms:W3CDTF">2016-10-24T18:27:00Z</dcterms:created>
  <dcterms:modified xsi:type="dcterms:W3CDTF">2016-10-24T19:35:00Z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