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275" w:rsidRPr="00F42F63" w:rsidRDefault="000D4935">
      <w:pPr>
        <w:pStyle w:val="Ttulo"/>
        <w:rPr>
          <w:noProof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t>Odoo -CRM- 2. Leads and Opportunities</w:t>
      </w:r>
    </w:p>
    <w:p w:rsidR="00827275" w:rsidRDefault="000D4935">
      <w:pPr>
        <w:pStyle w:val="Ttulo1"/>
        <w:rPr>
          <w:rFonts w:ascii="Century Gothic" w:hAnsi="Century Gothic"/>
          <w:noProof/>
          <w:color w:val="B01513"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t>Descripcion</w:t>
      </w:r>
    </w:p>
    <w:p w:rsidR="00827275" w:rsidRDefault="000D4935">
      <w:pPr>
        <w:rPr>
          <w:rFonts w:ascii="Century Gothic" w:hAnsi="Century Gothic"/>
          <w:noProof/>
          <w:szCs w:val="16"/>
          <w:lang w:val="es-ES"/>
        </w:rPr>
      </w:pPr>
      <w:r>
        <w:rPr>
          <w:rFonts w:ascii="Century Gothic" w:hAnsi="Century Gothic"/>
          <w:noProof/>
          <w:szCs w:val="16"/>
          <w:lang w:val="es-ES"/>
        </w:rPr>
        <w:t>En Odoo-CRM hay dos documentos principales para manejar la interacción con el cliente: Leads (iniciativas) y Opportunities (oportunidades).</w:t>
      </w:r>
    </w:p>
    <w:p w:rsidR="000D4935" w:rsidRPr="00796D67" w:rsidRDefault="000D4935" w:rsidP="00796D67">
      <w:pPr>
        <w:pStyle w:val="Prrafodelista"/>
        <w:numPr>
          <w:ilvl w:val="0"/>
          <w:numId w:val="3"/>
        </w:numPr>
        <w:rPr>
          <w:rFonts w:ascii="Century Gothic" w:hAnsi="Century Gothic"/>
          <w:noProof/>
          <w:szCs w:val="16"/>
          <w:lang w:val="es-ES"/>
        </w:rPr>
      </w:pPr>
      <w:r w:rsidRPr="00796D67">
        <w:rPr>
          <w:rFonts w:ascii="Century Gothic" w:hAnsi="Century Gothic"/>
          <w:noProof/>
          <w:szCs w:val="16"/>
          <w:lang w:val="es-ES"/>
        </w:rPr>
        <w:t xml:space="preserve">Un ejemplo de iniciativa puede ser las tarjetas de visita que hayas dado a potenciales clientes </w:t>
      </w:r>
      <w:r w:rsidR="00796D67" w:rsidRPr="00796D67">
        <w:rPr>
          <w:rFonts w:ascii="Century Gothic" w:hAnsi="Century Gothic"/>
          <w:noProof/>
          <w:szCs w:val="16"/>
          <w:lang w:val="es-ES"/>
        </w:rPr>
        <w:t>que has conocido en unas conferencias.</w:t>
      </w:r>
    </w:p>
    <w:p w:rsidR="00796D67" w:rsidRPr="00796D67" w:rsidRDefault="00796D67" w:rsidP="00796D67">
      <w:pPr>
        <w:pStyle w:val="Prrafodelista"/>
        <w:numPr>
          <w:ilvl w:val="0"/>
          <w:numId w:val="3"/>
        </w:numPr>
        <w:rPr>
          <w:rFonts w:ascii="Century Gothic" w:hAnsi="Century Gothic"/>
          <w:noProof/>
          <w:szCs w:val="16"/>
          <w:lang w:val="es-ES"/>
        </w:rPr>
      </w:pPr>
      <w:r w:rsidRPr="00796D67">
        <w:rPr>
          <w:rFonts w:ascii="Century Gothic" w:hAnsi="Century Gothic"/>
          <w:noProof/>
          <w:szCs w:val="16"/>
          <w:lang w:val="es-ES"/>
        </w:rPr>
        <w:t>Un ejemplo de oportunidad es el hecho de que alguno de esos clientes haya contactado contigo para pedirte un presupuesto.</w:t>
      </w:r>
    </w:p>
    <w:p w:rsidR="00796D67" w:rsidRDefault="00796D67">
      <w:pPr>
        <w:rPr>
          <w:rFonts w:ascii="Century Gothic" w:hAnsi="Century Gothic"/>
          <w:noProof/>
          <w:szCs w:val="16"/>
          <w:lang w:val="es-ES"/>
        </w:rPr>
      </w:pPr>
      <w:r>
        <w:rPr>
          <w:rFonts w:ascii="Century Gothic" w:hAnsi="Century Gothic"/>
          <w:noProof/>
          <w:szCs w:val="16"/>
          <w:lang w:val="es-ES"/>
        </w:rPr>
        <w:t>Como vemos, una oportunidad representa un caso mas real de posible negocio.</w:t>
      </w:r>
    </w:p>
    <w:p w:rsidR="00796D67" w:rsidRPr="00827248" w:rsidRDefault="00796D67" w:rsidP="00827248">
      <w:pPr>
        <w:pStyle w:val="Ttulo1"/>
        <w:rPr>
          <w:rFonts w:ascii="Century Gothic" w:hAnsi="Century Gothic"/>
          <w:noProof/>
          <w:color w:val="B01513"/>
          <w:lang w:val="es-ES"/>
        </w:rPr>
      </w:pPr>
      <w:r w:rsidRPr="00827248">
        <w:rPr>
          <w:rFonts w:ascii="Century Gothic" w:hAnsi="Century Gothic"/>
          <w:noProof/>
          <w:color w:val="B01513"/>
          <w:lang w:val="es-ES"/>
        </w:rPr>
        <w:t>Crear iniciativas en Odoo</w:t>
      </w:r>
    </w:p>
    <w:p w:rsidR="00796D67" w:rsidRDefault="00827248">
      <w:pPr>
        <w:rPr>
          <w:rFonts w:ascii="Century Gothic" w:hAnsi="Century Gothic"/>
          <w:noProof/>
          <w:szCs w:val="16"/>
          <w:lang w:val="es-ES"/>
        </w:rPr>
      </w:pPr>
      <w:r>
        <w:rPr>
          <w:rFonts w:ascii="Century Gothic" w:hAnsi="Century Gothic"/>
          <w:noProof/>
          <w:szCs w:val="16"/>
          <w:lang w:val="es-ES"/>
        </w:rPr>
        <w:t>Para Odoo ambos elementos se crean de la misma forma. Pulsamos en “Flujo de ventas” y desde ese cuadrante podremos gestionar todas las iniciativas/oportunidades así como modificar sus estados y progresos.</w:t>
      </w:r>
    </w:p>
    <w:p w:rsidR="00827248" w:rsidRDefault="00827248">
      <w:pPr>
        <w:rPr>
          <w:rFonts w:ascii="Century Gothic" w:hAnsi="Century Gothic"/>
          <w:noProof/>
          <w:szCs w:val="16"/>
          <w:lang w:val="es-ES"/>
        </w:rPr>
      </w:pPr>
      <w:r>
        <w:rPr>
          <w:rFonts w:ascii="Century Gothic" w:hAnsi="Century Gothic"/>
          <w:noProof/>
          <w:szCs w:val="16"/>
          <w:lang w:val="es-ES"/>
        </w:rPr>
        <w:t>En Odoo es importante ir reflejando los pasos por los que atraviesa una iniciativa hasta convertirse en venta, pasando por oportunidad.</w:t>
      </w:r>
    </w:p>
    <w:p w:rsidR="00827248" w:rsidRDefault="00827248">
      <w:pPr>
        <w:rPr>
          <w:noProof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73E76540" wp14:editId="105E7F74">
            <wp:extent cx="5943600" cy="2581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552" b="14196"/>
                    <a:stretch/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7248" w:rsidRDefault="00827248">
      <w:pPr>
        <w:rPr>
          <w:noProof/>
          <w:lang w:val="es-ES"/>
        </w:rPr>
      </w:pPr>
      <w:r>
        <w:rPr>
          <w:noProof/>
          <w:lang w:val="es-ES"/>
        </w:rPr>
        <w:t>En la imagen vemos como Odoo nos muestra los estados de las iniciativas. Así dependiendo de su fase le asigna un color y un estado.</w:t>
      </w:r>
    </w:p>
    <w:p w:rsidR="00827248" w:rsidRDefault="00827248">
      <w:pPr>
        <w:rPr>
          <w:noProof/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77B25006" wp14:editId="0FC96148">
            <wp:extent cx="5943600" cy="19907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552" b="31870"/>
                    <a:stretch/>
                  </pic:blipFill>
                  <pic:spPr bwMode="auto"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7248" w:rsidRDefault="00827248">
      <w:pPr>
        <w:rPr>
          <w:noProof/>
          <w:lang w:val="es-ES"/>
        </w:rPr>
      </w:pPr>
      <w:r>
        <w:rPr>
          <w:noProof/>
          <w:lang w:val="es-ES"/>
        </w:rPr>
        <w:t>La imagen muestra el detalle de una de estas iniciativas/oportunidades y en la parte superior derecha vemos los posibles estados en los que se puede encontrar: Nuevo – Pedido – Calificado – Propuesta – Ganado.</w:t>
      </w:r>
    </w:p>
    <w:p w:rsidR="00827248" w:rsidRDefault="00827248">
      <w:pPr>
        <w:rPr>
          <w:noProof/>
          <w:lang w:val="es-ES"/>
        </w:rPr>
      </w:pPr>
      <w:r>
        <w:rPr>
          <w:noProof/>
          <w:lang w:val="es-ES"/>
        </w:rPr>
        <w:t>Podemos indicar que esta ganado (si al final se consigue el pedido) o perdido, y entonces Odoo me pedirá que indique la causa de esa pérdida.</w:t>
      </w:r>
    </w:p>
    <w:p w:rsidR="00A56325" w:rsidRDefault="00A56325">
      <w:pPr>
        <w:rPr>
          <w:noProof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1866EE6A" wp14:editId="4E1EC2E4">
            <wp:extent cx="5943600" cy="2095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407" b="27879"/>
                    <a:stretch/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6325" w:rsidRDefault="00A56325">
      <w:pPr>
        <w:rPr>
          <w:noProof/>
          <w:lang w:val="es-ES"/>
        </w:rPr>
      </w:pPr>
      <w:r>
        <w:rPr>
          <w:noProof/>
          <w:lang w:val="es-ES"/>
        </w:rPr>
        <w:t>Otra cuestion importante son las actividades. Estas son las tareas pendientes para trabajar esas iniciativas:</w:t>
      </w:r>
    </w:p>
    <w:p w:rsidR="00A56325" w:rsidRDefault="00A56325">
      <w:pPr>
        <w:rPr>
          <w:noProof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EB1C814" wp14:editId="147E533E">
            <wp:extent cx="5943600" cy="1409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552" b="49259"/>
                    <a:stretch/>
                  </pic:blipFill>
                  <pic:spPr bwMode="auto"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6325" w:rsidRDefault="00A56325">
      <w:pPr>
        <w:rPr>
          <w:noProof/>
          <w:lang w:val="es-ES"/>
        </w:rPr>
      </w:pPr>
      <w:r>
        <w:rPr>
          <w:noProof/>
          <w:lang w:val="es-ES"/>
        </w:rPr>
        <w:t>A cada oportunidad se le asigna una tarea para conseguirla y tambien un equipo de trabajo.</w:t>
      </w:r>
    </w:p>
    <w:p w:rsidR="004B7C7E" w:rsidRPr="00610E6A" w:rsidRDefault="004B7C7E" w:rsidP="00610E6A">
      <w:pPr>
        <w:pStyle w:val="Ttulo1"/>
        <w:rPr>
          <w:rFonts w:ascii="Century Gothic" w:hAnsi="Century Gothic"/>
          <w:noProof/>
          <w:color w:val="B01513"/>
          <w:lang w:val="es-ES"/>
        </w:rPr>
      </w:pPr>
      <w:r w:rsidRPr="00610E6A">
        <w:rPr>
          <w:rFonts w:ascii="Century Gothic" w:hAnsi="Century Gothic"/>
          <w:noProof/>
          <w:color w:val="B01513"/>
          <w:lang w:val="es-ES"/>
        </w:rPr>
        <w:t>Ejercicio</w:t>
      </w:r>
    </w:p>
    <w:p w:rsidR="004B7C7E" w:rsidRDefault="004B7C7E">
      <w:pPr>
        <w:rPr>
          <w:noProof/>
          <w:lang w:val="es-ES"/>
        </w:rPr>
      </w:pPr>
      <w:r>
        <w:rPr>
          <w:noProof/>
          <w:lang w:val="es-ES"/>
        </w:rPr>
        <w:t>Organiza tu modelo de gestión de iniciativas y oportunidades y crea:</w:t>
      </w:r>
    </w:p>
    <w:p w:rsidR="004B7C7E" w:rsidRPr="004B7C7E" w:rsidRDefault="004B7C7E" w:rsidP="004B7C7E">
      <w:pPr>
        <w:pStyle w:val="Prrafodelista"/>
        <w:numPr>
          <w:ilvl w:val="0"/>
          <w:numId w:val="4"/>
        </w:numPr>
        <w:rPr>
          <w:noProof/>
          <w:lang w:val="es-ES"/>
        </w:rPr>
      </w:pPr>
      <w:r w:rsidRPr="004B7C7E">
        <w:rPr>
          <w:noProof/>
          <w:lang w:val="es-ES"/>
        </w:rPr>
        <w:t>Genera tanto iniciativas como oportunidades.</w:t>
      </w:r>
    </w:p>
    <w:p w:rsidR="004B7C7E" w:rsidRPr="004B7C7E" w:rsidRDefault="004B7C7E" w:rsidP="004B7C7E">
      <w:pPr>
        <w:pStyle w:val="Prrafodelista"/>
        <w:numPr>
          <w:ilvl w:val="0"/>
          <w:numId w:val="4"/>
        </w:numPr>
        <w:rPr>
          <w:noProof/>
          <w:lang w:val="es-ES"/>
        </w:rPr>
      </w:pPr>
      <w:r w:rsidRPr="004B7C7E">
        <w:rPr>
          <w:noProof/>
          <w:lang w:val="es-ES"/>
        </w:rPr>
        <w:lastRenderedPageBreak/>
        <w:t>Incluye en odoo las etapas de tu procedimiento (Actividades). Por ejemplo, contactar por email, llamar por telefono, enviar publicidad, generar presupuesto…</w:t>
      </w:r>
    </w:p>
    <w:p w:rsidR="004B7C7E" w:rsidRPr="004B7C7E" w:rsidRDefault="004B7C7E" w:rsidP="004B7C7E">
      <w:pPr>
        <w:pStyle w:val="Prrafodelista"/>
        <w:numPr>
          <w:ilvl w:val="0"/>
          <w:numId w:val="4"/>
        </w:numPr>
        <w:rPr>
          <w:noProof/>
          <w:lang w:val="es-ES"/>
        </w:rPr>
      </w:pPr>
      <w:r w:rsidRPr="004B7C7E">
        <w:rPr>
          <w:noProof/>
          <w:lang w:val="es-ES"/>
        </w:rPr>
        <w:t>Incluye un esquema de las fases de tu proceso de captación de clientes/pedidos.</w:t>
      </w:r>
    </w:p>
    <w:p w:rsidR="004B7C7E" w:rsidRPr="004B7C7E" w:rsidRDefault="004B7C7E" w:rsidP="004B7C7E">
      <w:pPr>
        <w:pStyle w:val="Prrafodelista"/>
        <w:numPr>
          <w:ilvl w:val="0"/>
          <w:numId w:val="4"/>
        </w:numPr>
        <w:rPr>
          <w:noProof/>
          <w:lang w:val="es-ES"/>
        </w:rPr>
      </w:pPr>
      <w:r w:rsidRPr="004B7C7E">
        <w:rPr>
          <w:noProof/>
          <w:lang w:val="es-ES"/>
        </w:rPr>
        <w:t>Una vez aclarado tu procedimiento haz que tus oportunidades e iniciaivas pasen por los diferentes estados.</w:t>
      </w:r>
    </w:p>
    <w:p w:rsidR="004B7C7E" w:rsidRPr="004B7C7E" w:rsidRDefault="004B7C7E" w:rsidP="004B7C7E">
      <w:pPr>
        <w:pStyle w:val="Prrafodelista"/>
        <w:numPr>
          <w:ilvl w:val="0"/>
          <w:numId w:val="4"/>
        </w:numPr>
        <w:rPr>
          <w:noProof/>
          <w:lang w:val="es-ES"/>
        </w:rPr>
      </w:pPr>
      <w:r w:rsidRPr="004B7C7E">
        <w:rPr>
          <w:noProof/>
          <w:lang w:val="es-ES"/>
        </w:rPr>
        <w:t>Asignalas a clientes, y consigue que alguna de ellas se lleve a cabo el pedido y la venta.</w:t>
      </w:r>
    </w:p>
    <w:p w:rsidR="004B7C7E" w:rsidRPr="004B7C7E" w:rsidRDefault="004B7C7E" w:rsidP="004B7C7E">
      <w:pPr>
        <w:pStyle w:val="Prrafodelista"/>
        <w:numPr>
          <w:ilvl w:val="0"/>
          <w:numId w:val="4"/>
        </w:numPr>
        <w:rPr>
          <w:noProof/>
          <w:lang w:val="es-ES"/>
        </w:rPr>
      </w:pPr>
      <w:r w:rsidRPr="004B7C7E">
        <w:rPr>
          <w:noProof/>
          <w:lang w:val="es-ES"/>
        </w:rPr>
        <w:t>Elimina alguna.</w:t>
      </w:r>
      <w:bookmarkStart w:id="0" w:name="_GoBack"/>
      <w:bookmarkEnd w:id="0"/>
    </w:p>
    <w:sectPr w:rsidR="004B7C7E" w:rsidRPr="004B7C7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500000000000000"/>
    <w:charset w:val="80"/>
    <w:family w:val="swiss"/>
    <w:pitch w:val="variable"/>
    <w:sig w:usb0="E10102FF" w:usb1="EAC7FFFF" w:usb2="0001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A04CA"/>
    <w:multiLevelType w:val="hybridMultilevel"/>
    <w:tmpl w:val="B9A212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82335"/>
    <w:multiLevelType w:val="hybridMultilevel"/>
    <w:tmpl w:val="9F2608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935"/>
    <w:rsid w:val="000D4935"/>
    <w:rsid w:val="004B7C7E"/>
    <w:rsid w:val="00610E6A"/>
    <w:rsid w:val="00796D67"/>
    <w:rsid w:val="00827248"/>
    <w:rsid w:val="00827275"/>
    <w:rsid w:val="00A56325"/>
    <w:rsid w:val="00F4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EFB0E-FDBB-4792-B0DF-7859F2C61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fasis">
    <w:name w:val="Emphasis"/>
    <w:basedOn w:val="Fuentedeprrafopredeter"/>
    <w:uiPriority w:val="20"/>
    <w:qFormat/>
    <w:rPr>
      <w:i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B01513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vnculo">
    <w:name w:val="Hyperlink"/>
    <w:basedOn w:val="Fuentedeprrafopredeter"/>
    <w:unhideWhenUsed/>
    <w:rPr>
      <w:color w:val="4FB8C1" w:themeColor="text2" w:themeTint="99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DFFCB" w:themeColor="followedHyperlink"/>
      <w:u w:val="single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8"/>
      <w:szCs w:val="28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en\AppData\Roaming\Microsoft\Templates\Dise&#241;o%20de%20iones(2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iones(2)</Template>
  <TotalTime>62</TotalTime>
  <Pages>3</Pages>
  <Words>332</Words>
  <Characters>1826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www.intercambiosvirtuales.org</dc:creator>
  <cp:keywords/>
  <cp:lastModifiedBy>www.intercambiosvirtuales.org</cp:lastModifiedBy>
  <cp:revision>2</cp:revision>
  <dcterms:created xsi:type="dcterms:W3CDTF">2016-11-21T19:33:00Z</dcterms:created>
  <dcterms:modified xsi:type="dcterms:W3CDTF">2016-11-22T19:03:00Z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